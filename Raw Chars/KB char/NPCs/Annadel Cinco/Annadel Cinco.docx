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28D7" w14:textId="6BBA3294" w:rsidR="00113323" w:rsidRDefault="00113323">
      <w:r w:rsidRPr="00113323">
        <w:t>Titl</w:t>
      </w:r>
      <w:r>
        <w:t>e:</w:t>
      </w:r>
      <w:r>
        <w:tab/>
      </w:r>
      <w:r>
        <w:tab/>
      </w:r>
      <w:proofErr w:type="spellStart"/>
      <w:r w:rsidR="00B01C58" w:rsidRPr="00B01C58">
        <w:t>Annadel</w:t>
      </w:r>
      <w:proofErr w:type="spellEnd"/>
      <w:r w:rsidR="00B01C58" w:rsidRPr="00B01C58">
        <w:t xml:space="preserve"> Cinco</w:t>
      </w:r>
    </w:p>
    <w:p w14:paraId="17E3ABB5" w14:textId="5CBC3F23" w:rsidR="00113323" w:rsidRDefault="00113323">
      <w:r w:rsidRPr="00113323">
        <w:t>Name</w:t>
      </w:r>
      <w:r>
        <w:t>:</w:t>
      </w:r>
      <w:r>
        <w:tab/>
      </w:r>
      <w:r>
        <w:tab/>
      </w:r>
      <w:proofErr w:type="spellStart"/>
      <w:r w:rsidR="00B01C58" w:rsidRPr="00B01C58">
        <w:t>Annadel</w:t>
      </w:r>
      <w:proofErr w:type="spellEnd"/>
      <w:r w:rsidR="00B01C58" w:rsidRPr="00B01C58">
        <w:t xml:space="preserve"> Cinco</w:t>
      </w:r>
    </w:p>
    <w:p w14:paraId="143EEBF0" w14:textId="3CCF0EBC" w:rsidR="00113323" w:rsidRDefault="00113323">
      <w:r w:rsidRPr="00113323">
        <w:t>Alias</w:t>
      </w:r>
      <w:r>
        <w:t>:</w:t>
      </w:r>
      <w:r>
        <w:tab/>
      </w:r>
      <w:r>
        <w:tab/>
      </w:r>
      <w:proofErr w:type="spellStart"/>
      <w:r w:rsidR="00B01C58" w:rsidRPr="00B01C58">
        <w:t>Annadel</w:t>
      </w:r>
      <w:proofErr w:type="spellEnd"/>
      <w:r w:rsidR="00B01C58" w:rsidRPr="00B01C58">
        <w:t xml:space="preserve"> Cinco</w:t>
      </w:r>
    </w:p>
    <w:p w14:paraId="4CEE1DF8" w14:textId="51D965BD" w:rsidR="00113323" w:rsidRDefault="00113323">
      <w:r w:rsidRPr="00113323">
        <w:t>Pronouns</w:t>
      </w:r>
      <w:r>
        <w:t>:</w:t>
      </w:r>
      <w:r>
        <w:tab/>
      </w:r>
      <w:r w:rsidR="00B01C58">
        <w:t>He/Them</w:t>
      </w:r>
    </w:p>
    <w:p w14:paraId="66008D61" w14:textId="37E2BF17" w:rsidR="00113323" w:rsidRDefault="00113323">
      <w:r w:rsidRPr="00113323">
        <w:t>Quirk</w:t>
      </w:r>
      <w:r>
        <w:t>:</w:t>
      </w:r>
      <w:r>
        <w:tab/>
      </w:r>
      <w:r>
        <w:tab/>
      </w:r>
      <w:r w:rsidR="00B01C58">
        <w:t>M</w:t>
      </w:r>
      <w:r w:rsidR="00B01C58" w:rsidRPr="00B01C58">
        <w:t xml:space="preserve">ineral </w:t>
      </w:r>
      <w:r w:rsidR="00B01C58">
        <w:t>S</w:t>
      </w:r>
      <w:r w:rsidR="00B01C58" w:rsidRPr="00B01C58">
        <w:t>tomach</w:t>
      </w:r>
    </w:p>
    <w:p w14:paraId="3E3CBDB8" w14:textId="720DF527" w:rsidR="00113323" w:rsidRDefault="00113323">
      <w:r w:rsidRPr="00113323">
        <w:t>Affiliation</w:t>
      </w:r>
      <w:r>
        <w:t>:</w:t>
      </w:r>
      <w:r>
        <w:tab/>
      </w:r>
      <w:r w:rsidR="00B01C58">
        <w:t>U</w:t>
      </w:r>
      <w:r w:rsidR="00B01C58" w:rsidRPr="00B01C58">
        <w:t>naligned</w:t>
      </w:r>
    </w:p>
    <w:p w14:paraId="3B4722DF" w14:textId="61FC8D4A" w:rsidR="00113323" w:rsidRDefault="00113323">
      <w:r w:rsidRPr="00113323">
        <w:t>Player</w:t>
      </w:r>
      <w:r>
        <w:t>:</w:t>
      </w:r>
      <w:r>
        <w:tab/>
      </w:r>
      <w:r>
        <w:tab/>
      </w:r>
      <w:r w:rsidR="00B01C58">
        <w:t>GM</w:t>
      </w:r>
    </w:p>
    <w:p w14:paraId="3311957C" w14:textId="1A7366A0" w:rsidR="00113323" w:rsidRDefault="00113323">
      <w:r w:rsidRPr="00113323">
        <w:t>Age</w:t>
      </w:r>
      <w:r>
        <w:t>:</w:t>
      </w:r>
      <w:r>
        <w:tab/>
      </w:r>
      <w:r>
        <w:tab/>
      </w:r>
      <w:r w:rsidR="00B01C58">
        <w:t>56</w:t>
      </w:r>
    </w:p>
    <w:p w14:paraId="44A09308" w14:textId="5834D740" w:rsidR="00113323" w:rsidRDefault="00113323">
      <w:proofErr w:type="spellStart"/>
      <w:r w:rsidRPr="00113323">
        <w:t>Bloodtype</w:t>
      </w:r>
      <w:proofErr w:type="spellEnd"/>
      <w:r>
        <w:t>:</w:t>
      </w:r>
      <w:r>
        <w:tab/>
      </w:r>
      <w:r w:rsidR="00B01C58">
        <w:t>?</w:t>
      </w:r>
    </w:p>
    <w:p w14:paraId="5F3583B4" w14:textId="26F6EE98" w:rsidR="00113323" w:rsidRDefault="00113323">
      <w:r w:rsidRPr="00113323">
        <w:t>Class</w:t>
      </w:r>
      <w:r>
        <w:t>:</w:t>
      </w:r>
      <w:r>
        <w:tab/>
      </w:r>
      <w:r>
        <w:tab/>
      </w:r>
      <w:r w:rsidR="004C7B88">
        <w:t>N/A</w:t>
      </w:r>
    </w:p>
    <w:p w14:paraId="230A7C84" w14:textId="73212C71" w:rsidR="00113323" w:rsidRDefault="00113323">
      <w:r w:rsidRPr="00113323">
        <w:t>Exp</w:t>
      </w:r>
      <w:r>
        <w:t>:</w:t>
      </w:r>
      <w:r>
        <w:tab/>
      </w:r>
      <w:r>
        <w:tab/>
      </w:r>
      <w:r w:rsidR="00B01C58">
        <w:t>?</w:t>
      </w:r>
    </w:p>
    <w:p w14:paraId="64578B8C" w14:textId="154E569C" w:rsidR="00113323" w:rsidRDefault="00113323">
      <w:r w:rsidRPr="00113323">
        <w:t>Charges</w:t>
      </w:r>
      <w:r w:rsidRPr="00113323">
        <w:tab/>
      </w:r>
      <w:proofErr w:type="gramStart"/>
      <w:r w:rsidRPr="00113323">
        <w:t>Stats</w:t>
      </w:r>
      <w:r>
        <w:t>:</w:t>
      </w:r>
      <w:r>
        <w:tab/>
      </w:r>
      <w:r w:rsidR="00B01C58" w:rsidRPr="00B01C58">
        <w:t>?,?,?,?,?,?,?,?,?</w:t>
      </w:r>
      <w:proofErr w:type="gramEnd"/>
    </w:p>
    <w:p w14:paraId="0D917186" w14:textId="71EF98EA" w:rsidR="00113323" w:rsidRDefault="00113323">
      <w:r w:rsidRPr="00113323">
        <w:t>Equipment</w:t>
      </w:r>
      <w:r>
        <w:t>:</w:t>
      </w:r>
      <w:r>
        <w:tab/>
      </w:r>
      <w:r w:rsidR="00B01C58">
        <w:t>V</w:t>
      </w:r>
      <w:r w:rsidR="00B01C58" w:rsidRPr="00B01C58">
        <w:t>arious</w:t>
      </w:r>
      <w:r w:rsidR="00B01C58" w:rsidRPr="00B01C58">
        <w:t xml:space="preserve"> gemstones, </w:t>
      </w:r>
      <w:r w:rsidR="004C7B88" w:rsidRPr="00B01C58">
        <w:t>metals,</w:t>
      </w:r>
      <w:r w:rsidR="00B01C58" w:rsidRPr="00B01C58">
        <w:t xml:space="preserve"> and materials</w:t>
      </w:r>
    </w:p>
    <w:p w14:paraId="1FBCD83B" w14:textId="68713B7D" w:rsidR="00113323" w:rsidRDefault="00113323">
      <w:proofErr w:type="spellStart"/>
      <w:r w:rsidRPr="00113323">
        <w:t>Quirktype</w:t>
      </w:r>
      <w:proofErr w:type="spellEnd"/>
      <w:r>
        <w:t>:</w:t>
      </w:r>
      <w:r>
        <w:tab/>
      </w:r>
      <w:r w:rsidR="00B01C58">
        <w:t>?</w:t>
      </w:r>
    </w:p>
    <w:p w14:paraId="2AC00BE7" w14:textId="3602B7C4" w:rsidR="00113323" w:rsidRDefault="00113323">
      <w:r w:rsidRPr="00113323">
        <w:t>Photo</w:t>
      </w:r>
      <w:r>
        <w:t>:</w:t>
      </w:r>
      <w:r>
        <w:tab/>
      </w:r>
      <w:r>
        <w:tab/>
      </w:r>
      <w:r w:rsidR="00B01C58">
        <w:t>True</w:t>
      </w:r>
    </w:p>
    <w:p w14:paraId="249566CD" w14:textId="0A68DFD5" w:rsidR="00113323" w:rsidRDefault="00113323">
      <w:proofErr w:type="spellStart"/>
      <w:r w:rsidRPr="00113323">
        <w:t>Photoeros</w:t>
      </w:r>
      <w:proofErr w:type="spellEnd"/>
      <w:r>
        <w:t>:</w:t>
      </w:r>
      <w:r>
        <w:tab/>
      </w:r>
      <w:r w:rsidR="00B01C58">
        <w:t>False</w:t>
      </w:r>
    </w:p>
    <w:p w14:paraId="12957DB3" w14:textId="5B4AE1A5" w:rsidR="00113323" w:rsidRDefault="00113323">
      <w:proofErr w:type="spellStart"/>
      <w:r w:rsidRPr="00113323">
        <w:t>Photopage</w:t>
      </w:r>
      <w:proofErr w:type="spellEnd"/>
      <w:r>
        <w:t>:</w:t>
      </w:r>
      <w:r>
        <w:tab/>
      </w:r>
      <w:r w:rsidR="00B01C58">
        <w:t>False</w:t>
      </w:r>
    </w:p>
    <w:p w14:paraId="0C03EA7D" w14:textId="21328B2B" w:rsidR="00113323" w:rsidRDefault="00113323">
      <w:r w:rsidRPr="00113323">
        <w:t>Appearance</w:t>
      </w:r>
      <w:r>
        <w:t>:</w:t>
      </w:r>
      <w:r>
        <w:tab/>
      </w:r>
      <w:r w:rsidR="00B01C58">
        <w:t>A short older looking guy somewhat muscular.</w:t>
      </w:r>
    </w:p>
    <w:p w14:paraId="0D476234" w14:textId="4CF66974" w:rsidR="00113323" w:rsidRDefault="00113323">
      <w:proofErr w:type="spellStart"/>
      <w:r w:rsidRPr="00113323">
        <w:t>Quirkinfo</w:t>
      </w:r>
      <w:proofErr w:type="spellEnd"/>
      <w:r>
        <w:t>:</w:t>
      </w:r>
      <w:r>
        <w:tab/>
      </w:r>
      <w:proofErr w:type="spellStart"/>
      <w:r w:rsidR="00B01C58" w:rsidRPr="00B01C58">
        <w:t>Annadel</w:t>
      </w:r>
      <w:r w:rsidR="00B01C58">
        <w:t>’s</w:t>
      </w:r>
      <w:proofErr w:type="spellEnd"/>
      <w:r w:rsidR="00B01C58">
        <w:t xml:space="preserve"> </w:t>
      </w:r>
      <w:r w:rsidR="00B01C58">
        <w:t>S</w:t>
      </w:r>
      <w:r w:rsidR="00B01C58" w:rsidRPr="00B01C58">
        <w:t>tomach</w:t>
      </w:r>
      <w:r w:rsidR="00B01C58">
        <w:t xml:space="preserve"> and </w:t>
      </w:r>
      <w:r w:rsidR="00B01C58" w:rsidRPr="00B01C58">
        <w:t>digest</w:t>
      </w:r>
      <w:r w:rsidR="00B01C58">
        <w:t xml:space="preserve"> any </w:t>
      </w:r>
      <w:r w:rsidR="00B01C58" w:rsidRPr="00B01C58">
        <w:t>material</w:t>
      </w:r>
      <w:r w:rsidR="00B01C58">
        <w:t xml:space="preserve"> then soon after their body with turn into a bio hybrid of say </w:t>
      </w:r>
      <w:r w:rsidR="00B01C58" w:rsidRPr="00B01C58">
        <w:t>material</w:t>
      </w:r>
      <w:r w:rsidR="00B01C58">
        <w:t xml:space="preserve">. </w:t>
      </w:r>
      <w:r w:rsidR="007A6984">
        <w:t xml:space="preserve">5 cm^3 must be consumed for effect to take place. This does not work on organic </w:t>
      </w:r>
      <w:r w:rsidR="007A6984" w:rsidRPr="00B01C58">
        <w:t>material</w:t>
      </w:r>
      <w:r w:rsidR="007A6984">
        <w:t>s.</w:t>
      </w:r>
    </w:p>
    <w:p w14:paraId="068F1F7D" w14:textId="121B756D" w:rsidR="00113323" w:rsidRDefault="00113323">
      <w:proofErr w:type="spellStart"/>
      <w:r w:rsidRPr="00113323">
        <w:t>Backround</w:t>
      </w:r>
      <w:proofErr w:type="spellEnd"/>
      <w:r>
        <w:t>:</w:t>
      </w:r>
      <w:r>
        <w:tab/>
      </w:r>
      <w:r w:rsidR="007A6984">
        <w:t xml:space="preserve">A </w:t>
      </w:r>
      <w:r w:rsidR="007A6984" w:rsidRPr="007A6984">
        <w:t>Gemologist</w:t>
      </w:r>
      <w:r w:rsidR="007A6984" w:rsidRPr="007A6984">
        <w:t xml:space="preserve"> </w:t>
      </w:r>
      <w:r w:rsidR="007A6984">
        <w:t xml:space="preserve">by trade and </w:t>
      </w:r>
      <w:proofErr w:type="gramStart"/>
      <w:r w:rsidR="007A6984">
        <w:t>really good</w:t>
      </w:r>
      <w:proofErr w:type="gramEnd"/>
      <w:r w:rsidR="007A6984">
        <w:t xml:space="preserve"> at it.</w:t>
      </w:r>
    </w:p>
    <w:p w14:paraId="3BB7B389" w14:textId="0CEDA210" w:rsidR="00113323" w:rsidRDefault="00113323">
      <w:r w:rsidRPr="00113323">
        <w:t>Skills</w:t>
      </w:r>
      <w:r>
        <w:t>:</w:t>
      </w:r>
      <w:r>
        <w:tab/>
      </w:r>
      <w:r>
        <w:tab/>
      </w:r>
      <w:r w:rsidR="007A6984">
        <w:t>Can identify v</w:t>
      </w:r>
      <w:r w:rsidR="007A6984" w:rsidRPr="007A6984">
        <w:t xml:space="preserve">arious gemstones, </w:t>
      </w:r>
      <w:proofErr w:type="gramStart"/>
      <w:r w:rsidR="007A6984" w:rsidRPr="007A6984">
        <w:t>metals</w:t>
      </w:r>
      <w:proofErr w:type="gramEnd"/>
      <w:r w:rsidR="007A6984" w:rsidRPr="007A6984">
        <w:t xml:space="preserve"> and </w:t>
      </w:r>
      <w:r w:rsidR="004C7B88" w:rsidRPr="007A6984">
        <w:t>materials</w:t>
      </w:r>
      <w:r w:rsidR="004C7B88">
        <w:t>, Familiar with t</w:t>
      </w:r>
      <w:r w:rsidR="007A6984">
        <w:t>he construction of</w:t>
      </w:r>
      <w:r w:rsidR="004C7B88">
        <w:t xml:space="preserve"> </w:t>
      </w:r>
      <w:proofErr w:type="spellStart"/>
      <w:r w:rsidR="004C7B88" w:rsidRPr="004C7B88">
        <w:t>jewellery</w:t>
      </w:r>
      <w:proofErr w:type="spellEnd"/>
    </w:p>
    <w:p w14:paraId="116F604B" w14:textId="28F276B0" w:rsidR="00113323" w:rsidRDefault="00113323">
      <w:r w:rsidRPr="00113323">
        <w:t>Notes</w:t>
      </w:r>
      <w:r>
        <w:t>:</w:t>
      </w:r>
      <w:r>
        <w:tab/>
      </w:r>
      <w:r>
        <w:tab/>
      </w:r>
      <w:r w:rsidR="004C7B88">
        <w:t>N/A</w:t>
      </w:r>
    </w:p>
    <w:sectPr w:rsidR="0011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58"/>
    <w:rsid w:val="00113323"/>
    <w:rsid w:val="003128FB"/>
    <w:rsid w:val="004C7B88"/>
    <w:rsid w:val="007A6984"/>
    <w:rsid w:val="00B01C58"/>
    <w:rsid w:val="00F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F17F"/>
  <w15:docId w15:val="{F01C35E5-CC69-46A0-815B-8C2E8C2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ce\Desktop\MHA\Raw%20Chars\KB%20char\NPCs\Templ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Templet.dotx</Template>
  <TotalTime>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</dc:creator>
  <cp:keywords/>
  <dc:description/>
  <cp:lastModifiedBy>orangepeel assassin</cp:lastModifiedBy>
  <cp:revision>1</cp:revision>
  <dcterms:created xsi:type="dcterms:W3CDTF">2022-03-01T03:46:00Z</dcterms:created>
  <dcterms:modified xsi:type="dcterms:W3CDTF">2022-03-01T04:08:00Z</dcterms:modified>
</cp:coreProperties>
</file>